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2C16B4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853815" cy="2025015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2C16B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Shaft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_4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2C16B4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Freitag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>, 2. Mai 2025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2C16B4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Статический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1</w:t>
                  </w:r>
                </w:p>
                <w:p w:rsidR="00B77317" w:rsidRPr="006A441F" w:rsidRDefault="002C16B4" w:rsidP="002C16B4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2C16B4" w:rsidP="00E3408D">
                      <w:pPr>
                        <w:pStyle w:val="a5"/>
                      </w:pPr>
                      <w:r>
                        <w:t>Table of Contents</w:t>
                      </w:r>
                    </w:p>
                    <w:p w:rsidR="002C16B4" w:rsidRDefault="001041F1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7045410" w:history="1">
                        <w:r w:rsidR="002C16B4" w:rsidRPr="00C16C61">
                          <w:rPr>
                            <w:rStyle w:val="ad"/>
                            <w:noProof/>
                          </w:rPr>
                          <w:t>Description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_Toc197045410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1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1" w:history="1">
                        <w:r w:rsidR="002C16B4" w:rsidRPr="00C16C61">
                          <w:rPr>
                            <w:rStyle w:val="ad"/>
                            <w:noProof/>
                          </w:rPr>
                          <w:t>Assumptions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_Toc197045411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2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2" w:history="1">
                        <w:r w:rsidR="002C16B4" w:rsidRPr="00C16C61">
                          <w:rPr>
                            <w:rStyle w:val="ad"/>
                            <w:noProof/>
                          </w:rPr>
                          <w:t>Model Information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_Toc197045412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2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3" w:history="1">
                        <w:r w:rsidR="002C16B4" w:rsidRPr="00C16C61">
                          <w:rPr>
                            <w:rStyle w:val="ad"/>
                            <w:noProof/>
                          </w:rPr>
                          <w:t>Study Properties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_Toc197045413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3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4" w:history="1">
                        <w:r w:rsidR="002C16B4" w:rsidRPr="00C16C61">
                          <w:rPr>
                            <w:rStyle w:val="ad"/>
                            <w:noProof/>
                          </w:rPr>
                          <w:t>Units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_Toc197045414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3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5" w:history="1">
                        <w:r w:rsidR="002C16B4" w:rsidRPr="00C16C61">
                          <w:rPr>
                            <w:rStyle w:val="ad"/>
                            <w:noProof/>
                          </w:rPr>
                          <w:t>Material Properties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_Toc197045415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4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6" w:history="1">
                        <w:r w:rsidR="002C16B4" w:rsidRPr="00C16C61">
                          <w:rPr>
                            <w:rStyle w:val="ad"/>
                            <w:noProof/>
                          </w:rPr>
                          <w:t>Loads and Fixtures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_Toc197045416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5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7" w:history="1">
                        <w:r w:rsidR="002C16B4" w:rsidRPr="00C16C61">
                          <w:rPr>
                            <w:rStyle w:val="ad"/>
                            <w:noProof/>
                          </w:rPr>
                          <w:t>Connector Definitions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_Toc197045417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5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8" w:history="1">
                        <w:r w:rsidR="002C16B4" w:rsidRPr="00C16C61">
                          <w:rPr>
                            <w:rStyle w:val="ad"/>
                            <w:noProof/>
                          </w:rPr>
                          <w:t>Contact Information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_Toc197045418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6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19" w:history="1">
                        <w:r w:rsidR="002C16B4" w:rsidRPr="00C16C61">
                          <w:rPr>
                            <w:rStyle w:val="ad"/>
                            <w:noProof/>
                          </w:rPr>
                          <w:t>Mesh information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_Toc197045419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7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20" w:history="1">
                        <w:r w:rsidR="002C16B4" w:rsidRPr="00C16C61">
                          <w:rPr>
                            <w:rStyle w:val="ad"/>
                            <w:noProof/>
                          </w:rPr>
                          <w:t>Sensor Details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_Toc197045420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8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21" w:history="1">
                        <w:r w:rsidR="002C16B4" w:rsidRPr="00C16C61">
                          <w:rPr>
                            <w:rStyle w:val="ad"/>
                            <w:noProof/>
                          </w:rPr>
                          <w:t>Resultant Forces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_Toc197045421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8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22" w:history="1">
                        <w:r w:rsidR="002C16B4" w:rsidRPr="00C16C61">
                          <w:rPr>
                            <w:rStyle w:val="ad"/>
                            <w:noProof/>
                          </w:rPr>
                          <w:t>Beams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_Toc197045422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8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23" w:history="1">
                        <w:r w:rsidR="002C16B4" w:rsidRPr="00C16C61">
                          <w:rPr>
                            <w:rStyle w:val="ad"/>
                            <w:noProof/>
                          </w:rPr>
                          <w:t>Study Results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_Toc197045423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9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C16B4" w:rsidRDefault="00F54620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hyperlink w:anchor="_Toc197045424" w:history="1">
                        <w:r w:rsidR="002C16B4" w:rsidRPr="00C16C61">
                          <w:rPr>
                            <w:rStyle w:val="ad"/>
                            <w:noProof/>
                          </w:rPr>
                          <w:t>Conclusion</w:t>
                        </w:r>
                        <w:r w:rsidR="002C16B4">
                          <w:rPr>
                            <w:noProof/>
                            <w:webHidden/>
                          </w:rPr>
                          <w:tab/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C16B4">
                          <w:rPr>
                            <w:noProof/>
                            <w:webHidden/>
                          </w:rPr>
                          <w:instrText xml:space="preserve"> PAGEREF _Toc197045424 \h </w:instrText>
                        </w:r>
                        <w:r w:rsidR="002C16B4">
                          <w:rPr>
                            <w:noProof/>
                            <w:webHidden/>
                          </w:rPr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15033">
                          <w:rPr>
                            <w:noProof/>
                            <w:webHidden/>
                          </w:rPr>
                          <w:t>11</w:t>
                        </w:r>
                        <w:r w:rsidR="002C16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2C16B4" w:rsidP="00C27B5D">
            <w:pPr>
              <w:pStyle w:val="1"/>
              <w:outlineLvl w:val="0"/>
            </w:pPr>
            <w:bookmarkStart w:id="1" w:name="_Toc197045410"/>
            <w:r>
              <w:t>Description</w:t>
            </w:r>
            <w:bookmarkEnd w:id="1"/>
          </w:p>
          <w:p w:rsidR="00F448BC" w:rsidRPr="00E65D6E" w:rsidRDefault="002C16B4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2C16B4" w:rsidP="00343025">
            <w:pPr>
              <w:pStyle w:val="1"/>
              <w:outlineLvl w:val="0"/>
            </w:pPr>
            <w:bookmarkStart w:id="2" w:name="_Toc197045411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2C16B4" w:rsidP="00FF408C">
            <w:pPr>
              <w:pStyle w:val="1"/>
              <w:outlineLvl w:val="0"/>
            </w:pPr>
            <w:bookmarkStart w:id="6" w:name="_Toc197045412"/>
            <w:r>
              <w:t>Model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2C16B4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44C42F1" wp14:editId="4CB0E181">
                              <wp:extent cx="5349240" cy="2811145"/>
                              <wp:effectExtent l="0" t="0" r="3810" b="8255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111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2C16B4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Shaft_4</w:t>
                  </w:r>
                </w:p>
                <w:p w:rsidR="00C16188" w:rsidRDefault="002C16B4" w:rsidP="002C16B4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2C16B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C16B4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2C16B4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Разделяющая линия1</w:t>
                  </w:r>
                </w:p>
                <w:p w:rsidR="004B3022" w:rsidRPr="0044448A" w:rsidRDefault="002C16B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8C7F66B" wp14:editId="6A453791">
                        <wp:extent cx="1562735" cy="821055"/>
                        <wp:effectExtent l="0" t="0" r="0" b="0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1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Mass:0,133354 kg</w:t>
                  </w:r>
                </w:p>
                <w:p w:rsidR="002C16B4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Volume:1,70398e-05 m^3</w:t>
                  </w:r>
                </w:p>
                <w:p w:rsidR="002C16B4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Density:7.826 kg/m^3</w:t>
                  </w:r>
                </w:p>
                <w:p w:rsidR="002C16B4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Weight:1,30687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T:\Аспирантура\Стенд_026\Shaft_4.SLDPRT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:rsidTr="005E294F">
        <w:tc>
          <w:tcPr>
            <w:tcW w:w="11016" w:type="dxa"/>
          </w:tcPr>
          <w:p w:rsidR="00B35001" w:rsidRPr="00B35001" w:rsidRDefault="002C16B4" w:rsidP="00B35001">
            <w:pPr>
              <w:pStyle w:val="1"/>
              <w:outlineLvl w:val="0"/>
            </w:pPr>
            <w:bookmarkStart w:id="7" w:name="_Toc197045413"/>
            <w:r>
              <w:lastRenderedPageBreak/>
              <w:t>Study Properties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0"/>
              <w:gridCol w:w="5175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C16B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1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(T:\</w:t>
                  </w:r>
                  <w:proofErr w:type="spellStart"/>
                  <w:r>
                    <w:t>Аспирантура</w:t>
                  </w:r>
                  <w:proofErr w:type="spellEnd"/>
                  <w:r>
                    <w:t>\Стенд_020)</w:t>
                  </w:r>
                </w:p>
              </w:tc>
            </w:tr>
          </w:tbl>
          <w:p w:rsidR="005E294F" w:rsidRDefault="005E294F" w:rsidP="00A96F2C"/>
        </w:tc>
      </w:tr>
      <w:bookmarkEnd w:id="3"/>
      <w:bookmarkEnd w:id="4"/>
      <w:bookmarkEnd w:id="5"/>
    </w:tbl>
    <w:p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:rsidTr="00E80CD9">
        <w:tc>
          <w:tcPr>
            <w:tcW w:w="11016" w:type="dxa"/>
          </w:tcPr>
          <w:p w:rsidR="00F33129" w:rsidRPr="00B35001" w:rsidRDefault="002C16B4" w:rsidP="000A7C6B">
            <w:pPr>
              <w:pStyle w:val="1"/>
              <w:outlineLvl w:val="0"/>
            </w:pPr>
            <w:bookmarkStart w:id="8" w:name="_Toc197045414"/>
            <w:r>
              <w:t>Units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C16B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C16B4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C16B4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2C16B4" w:rsidP="000A7C6B">
            <w:pPr>
              <w:pStyle w:val="1"/>
              <w:outlineLvl w:val="0"/>
            </w:pPr>
            <w:bookmarkStart w:id="9" w:name="_Toc197045415"/>
            <w:bookmarkStart w:id="10" w:name="_Toc243733144"/>
            <w:bookmarkStart w:id="11" w:name="_Toc245020112"/>
            <w:bookmarkStart w:id="12" w:name="_Toc24502014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C16B4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C16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C16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61503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2C16B4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C71A790" wp14:editId="2F36431D">
                        <wp:extent cx="1904365" cy="1000760"/>
                        <wp:effectExtent l="0" t="0" r="635" b="8890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C16B4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45 ГОСТ 1050-88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8,3e+08 N/m^2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9,8e+08 N/m^2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2,04e+11 N/m^2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0,3  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7.826 kg/m^3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7,8e+10 N/m^2</w:t>
                        </w:r>
                      </w:p>
                    </w:tc>
                  </w:tr>
                  <w:tr w:rsidR="002C16B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C16B4" w:rsidRDefault="002C16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1,19e-05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2C16B4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ru-RU"/>
                    </w:rPr>
                  </w:pPr>
                  <w:r w:rsidRPr="002C16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Твердое тело 1(Разделяющая линия1)(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Shaft</w:t>
                  </w:r>
                  <w:r w:rsidRPr="002C16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_4)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2C16B4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>/A</w:t>
                  </w:r>
                </w:p>
              </w:tc>
            </w:tr>
          </w:tbl>
          <w:p w:rsidR="00E80CD9" w:rsidRDefault="00E80CD9" w:rsidP="000A7C6B"/>
        </w:tc>
      </w:tr>
      <w:bookmarkEnd w:id="10"/>
      <w:bookmarkEnd w:id="11"/>
      <w:bookmarkEnd w:id="12"/>
    </w:tbl>
    <w:p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2C16B4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197045416"/>
            <w:r>
              <w:rPr>
                <w:rStyle w:val="a3"/>
              </w:rPr>
              <w:lastRenderedPageBreak/>
              <w:t>Loads and Fixtures</w:t>
            </w:r>
            <w:bookmarkEnd w:id="13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C16B4" w:rsidTr="00770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C16B4" w:rsidRPr="004E282D" w:rsidRDefault="002C16B4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C16B4" w:rsidRPr="004E282D" w:rsidRDefault="002C16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C16B4" w:rsidRPr="004E282D" w:rsidRDefault="002C16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2C16B4" w:rsidTr="00D87F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2C16B4" w:rsidRPr="00AD5FBA" w:rsidRDefault="002C16B4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Зафиксированный-1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2C16B4" w:rsidRPr="006208CB" w:rsidRDefault="002C16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FB9767E" wp14:editId="19039A24">
                        <wp:extent cx="1772285" cy="931545"/>
                        <wp:effectExtent l="0" t="0" r="0" b="1905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1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C16B4" w:rsidRPr="00BE6656" w:rsidRDefault="002C16B4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C16B4" w:rsidRPr="00154A1A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2C16B4" w:rsidRPr="004C6DEB" w:rsidRDefault="002C16B4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2C16B4" w:rsidP="003F154A">
                  <w:pPr>
                    <w:rPr>
                      <w:rStyle w:val="a3"/>
                      <w:bCs/>
                    </w:rPr>
                  </w:pPr>
                  <w:r>
                    <w:rPr>
                      <w:rStyle w:val="a3"/>
                      <w:b/>
                    </w:rPr>
                    <w:t>Resultant Forces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0,00165558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137,295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0,00244856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137,295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2C16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2C16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C16B4" w:rsidTr="001802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C16B4" w:rsidRPr="004E282D" w:rsidRDefault="002C16B4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C16B4" w:rsidRPr="004E282D" w:rsidRDefault="002C16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C16B4" w:rsidRPr="004E282D" w:rsidRDefault="002C16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Details</w:t>
                  </w:r>
                </w:p>
              </w:tc>
            </w:tr>
            <w:tr w:rsidR="002C16B4" w:rsidTr="002C16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2C16B4" w:rsidRPr="00F42DD1" w:rsidRDefault="002C16B4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Сила-1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2C16B4" w:rsidRPr="006208CB" w:rsidRDefault="002C16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A3D0CCD" wp14:editId="5320F761">
                        <wp:extent cx="1907540" cy="1002665"/>
                        <wp:effectExtent l="0" t="0" r="0" b="6985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C16B4" w:rsidRPr="00BE6656" w:rsidRDefault="002C16B4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C16B4" w:rsidRPr="00B77EA3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2C16B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---; ---; -50 N</w:t>
                        </w:r>
                      </w:p>
                    </w:tc>
                  </w:tr>
                </w:tbl>
                <w:p w:rsidR="002C16B4" w:rsidRDefault="002C16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  <w:tr w:rsidR="002C16B4" w:rsidTr="00B16E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2C16B4" w:rsidRPr="00F42DD1" w:rsidRDefault="002C16B4" w:rsidP="00B16E6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Schwerkraft-1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2C16B4" w:rsidRPr="006208CB" w:rsidRDefault="002C16B4" w:rsidP="00B16E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2BF1516" wp14:editId="6798C674">
                        <wp:extent cx="1907540" cy="1002665"/>
                        <wp:effectExtent l="0" t="0" r="0" b="6985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C16B4" w:rsidRPr="00BE6656" w:rsidRDefault="002C16B4" w:rsidP="00B16E66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C16B4" w:rsidRPr="00B77EA3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B16E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0  0 -9,81</w:t>
                        </w:r>
                      </w:p>
                    </w:tc>
                  </w:tr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B16E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:rsidR="002C16B4" w:rsidRDefault="002C16B4" w:rsidP="00B16E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  <w:tr w:rsidR="002C16B4" w:rsidTr="00B16E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2C16B4" w:rsidRPr="00F42DD1" w:rsidRDefault="002C16B4" w:rsidP="00B16E6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Kraft-2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2C16B4" w:rsidRPr="006208CB" w:rsidRDefault="002C16B4" w:rsidP="00B16E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B024BB2" wp14:editId="521ED9A8">
                        <wp:extent cx="1907540" cy="1002665"/>
                        <wp:effectExtent l="0" t="0" r="0" b="6985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C16B4" w:rsidRPr="00BE6656" w:rsidRDefault="002C16B4" w:rsidP="00B16E66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C16B4" w:rsidRPr="00B77EA3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B16E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B16E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2C16B4" w:rsidTr="00B16E6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C16B4" w:rsidRDefault="002C16B4" w:rsidP="00B16E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C16B4" w:rsidRDefault="002C16B4" w:rsidP="00B16E6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---; ---; -86 N</w:t>
                        </w:r>
                      </w:p>
                    </w:tc>
                  </w:tr>
                </w:tbl>
                <w:p w:rsidR="002C16B4" w:rsidRDefault="002C16B4" w:rsidP="00B16E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1"/>
              <w:outlineLvl w:val="0"/>
            </w:pPr>
            <w:r>
              <w:br w:type="page"/>
            </w:r>
            <w:bookmarkStart w:id="14" w:name="_Toc197045417"/>
            <w:r w:rsidR="002C16B4">
              <w:t>Connector Definitions</w:t>
            </w:r>
            <w:bookmarkEnd w:id="14"/>
          </w:p>
          <w:p w:rsidR="00132707" w:rsidRDefault="002C16B4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2C16B4" w:rsidP="000A7C6B">
            <w:pPr>
              <w:pStyle w:val="1"/>
              <w:outlineLvl w:val="0"/>
            </w:pPr>
            <w:bookmarkStart w:id="15" w:name="_Toc197045418"/>
            <w:r>
              <w:lastRenderedPageBreak/>
              <w:t>Contact Information</w:t>
            </w:r>
            <w:bookmarkEnd w:id="15"/>
          </w:p>
          <w:p w:rsidR="00104BD8" w:rsidRDefault="002C16B4" w:rsidP="000A7C6B">
            <w:r>
              <w:t>No Data</w:t>
            </w:r>
          </w:p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2C16B4" w:rsidP="000A7C6B">
            <w:pPr>
              <w:pStyle w:val="1"/>
              <w:outlineLvl w:val="0"/>
            </w:pPr>
            <w:bookmarkStart w:id="16" w:name="_Toc197045419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C16B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roofErr w:type="spellStart"/>
                  <w:r>
                    <w:t>Mesher</w:t>
                  </w:r>
                  <w:proofErr w:type="spellEnd"/>
                  <w:r>
                    <w:t xml:space="preserve">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2,44475 mm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0,122238 mm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2C16B4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C16B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14635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9182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12,964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95,6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0,436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C16B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2C16B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C16B4" w:rsidRDefault="002C16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RUSLANPC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2C16B4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490F4C0" wp14:editId="480A20BF">
                        <wp:extent cx="6711315" cy="3526790"/>
                        <wp:effectExtent l="0" t="0" r="0" b="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26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C16B4" w:rsidP="000A7C6B">
            <w:pPr>
              <w:pStyle w:val="1"/>
              <w:outlineLvl w:val="0"/>
            </w:pPr>
            <w:bookmarkStart w:id="17" w:name="_Toc197045420"/>
            <w:r>
              <w:lastRenderedPageBreak/>
              <w:t>Sensor Details</w:t>
            </w:r>
            <w:bookmarkEnd w:id="17"/>
          </w:p>
          <w:p w:rsidR="002C53F9" w:rsidRPr="00F077CB" w:rsidRDefault="002C16B4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2C16B4" w:rsidP="000A7C6B">
            <w:pPr>
              <w:pStyle w:val="1"/>
              <w:outlineLvl w:val="0"/>
            </w:pPr>
            <w:bookmarkStart w:id="18" w:name="_Toc197045421"/>
            <w:r>
              <w:t>Resultant Forces</w:t>
            </w:r>
            <w:bookmarkEnd w:id="18"/>
          </w:p>
          <w:p w:rsidR="005F5B79" w:rsidRPr="000B04D4" w:rsidRDefault="002C16B4" w:rsidP="000A7C6B">
            <w:pPr>
              <w:pStyle w:val="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0,00165558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137,295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0,00244856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137,295</w:t>
                  </w:r>
                </w:p>
              </w:tc>
            </w:tr>
          </w:tbl>
          <w:p w:rsidR="005F5B79" w:rsidRPr="000B04D4" w:rsidRDefault="002C16B4" w:rsidP="000A7C6B">
            <w:pPr>
              <w:pStyle w:val="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C16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C16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2C16B4" w:rsidP="00C6072D">
            <w:pPr>
              <w:pStyle w:val="2"/>
              <w:outlineLvl w:val="1"/>
            </w:pPr>
            <w:bookmarkStart w:id="19" w:name="_Toc243733151"/>
            <w:bookmarkStart w:id="20" w:name="_Toc245020119"/>
            <w:bookmarkStart w:id="21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0,0292069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1,11478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-0,0287723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1,11554</w:t>
                  </w:r>
                </w:p>
              </w:tc>
            </w:tr>
          </w:tbl>
          <w:p w:rsidR="00C6072D" w:rsidRPr="000B04D4" w:rsidRDefault="002C16B4" w:rsidP="00C6072D">
            <w:pPr>
              <w:pStyle w:val="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C16B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C16B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9"/>
      <w:bookmarkEnd w:id="20"/>
      <w:bookmarkEnd w:id="21"/>
    </w:tbl>
    <w:p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2C16B4" w:rsidRDefault="002C16B4" w:rsidP="002C16B4">
            <w:pPr>
              <w:pStyle w:val="1"/>
              <w:outlineLvl w:val="0"/>
            </w:pPr>
            <w:bookmarkStart w:id="22" w:name="_Toc197045422"/>
            <w:r>
              <w:t>Beams</w:t>
            </w:r>
            <w:bookmarkEnd w:id="22"/>
          </w:p>
          <w:p w:rsidR="00EC2432" w:rsidRDefault="002C16B4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2C16B4" w:rsidP="000A7C6B">
            <w:pPr>
              <w:pStyle w:val="1"/>
              <w:outlineLvl w:val="0"/>
            </w:pPr>
            <w:bookmarkStart w:id="23" w:name="_Toc197045423"/>
            <w:bookmarkStart w:id="24" w:name="_Toc243733152"/>
            <w:bookmarkStart w:id="25" w:name="_Toc245020120"/>
            <w:bookmarkStart w:id="26" w:name="_Toc245020152"/>
            <w:r>
              <w:lastRenderedPageBreak/>
              <w:t>Study Results</w:t>
            </w:r>
            <w:bookmarkEnd w:id="2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2C16B4" w:rsidTr="00B16E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C16B4" w:rsidTr="00B16E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Напряжение1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5,056e+00N/m^2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750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1,221e+08N/m^2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13549</w:t>
                  </w:r>
                </w:p>
              </w:tc>
            </w:tr>
            <w:tr w:rsidR="002C16B4" w:rsidTr="00B16E6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2C16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9725AA" wp14:editId="0C8CC247">
                        <wp:extent cx="6646545" cy="3492500"/>
                        <wp:effectExtent l="0" t="0" r="1905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9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16B4" w:rsidRPr="004D2956" w:rsidRDefault="002C16B4" w:rsidP="002C16B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Shaft_4-Статический 1-Stress-Напряжение1</w:t>
                  </w:r>
                </w:p>
              </w:tc>
            </w:tr>
          </w:tbl>
          <w:p w:rsidR="002C16B4" w:rsidRDefault="002C16B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C16B4" w:rsidTr="00B16E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C16B4" w:rsidTr="00B16E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Перемещение1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4,270e-02mm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743</w:t>
                  </w:r>
                </w:p>
              </w:tc>
            </w:tr>
            <w:tr w:rsidR="002C16B4" w:rsidTr="00B16E6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2C16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05D744" wp14:editId="6E200B64">
                        <wp:extent cx="6646545" cy="3492500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9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16B4" w:rsidRPr="004D2956" w:rsidRDefault="002C16B4" w:rsidP="002C16B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Shaft_4-Статический 1-Displacement-Перемещение1</w:t>
                  </w:r>
                </w:p>
              </w:tc>
            </w:tr>
          </w:tbl>
          <w:p w:rsidR="002C16B4" w:rsidRDefault="002C16B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C16B4" w:rsidTr="00B16E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C16B4" w:rsidTr="00B16E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Деформация1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2,417e-10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3381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3,135e-04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4053</w:t>
                  </w:r>
                </w:p>
              </w:tc>
            </w:tr>
            <w:tr w:rsidR="002C16B4" w:rsidTr="00B16E6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2C16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E61E44D" wp14:editId="6C804A3E">
                        <wp:extent cx="6646545" cy="3492500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9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16B4" w:rsidRPr="004D2956" w:rsidRDefault="002C16B4" w:rsidP="002C16B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Shaft_4-Статический 1-Strain-Деформация1</w:t>
                  </w:r>
                </w:p>
              </w:tc>
            </w:tr>
          </w:tbl>
          <w:p w:rsidR="002C16B4" w:rsidRDefault="002C16B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C16B4" w:rsidTr="00B16E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C16B4" w:rsidRDefault="002C16B4" w:rsidP="002C16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C16B4" w:rsidTr="00B16E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Verschiebung2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C16B4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4,270e-02mm</w:t>
                  </w:r>
                </w:p>
                <w:p w:rsidR="002C16B4" w:rsidRPr="004D2956" w:rsidRDefault="002C16B4" w:rsidP="002C1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743</w:t>
                  </w:r>
                </w:p>
              </w:tc>
            </w:tr>
            <w:tr w:rsidR="002C16B4" w:rsidTr="00B16E6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C16B4" w:rsidRDefault="002C16B4" w:rsidP="002C16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0AD186C" wp14:editId="5B8EB04A">
                        <wp:extent cx="6646545" cy="3492500"/>
                        <wp:effectExtent l="0" t="0" r="1905" b="0"/>
                        <wp:docPr id="15" name="Рисунок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9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16B4" w:rsidRPr="004D2956" w:rsidRDefault="002C16B4" w:rsidP="002C16B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Shaft_4-Статический 1-Displacement-Verschiebung2</w:t>
                  </w:r>
                </w:p>
              </w:tc>
            </w:tr>
          </w:tbl>
          <w:p w:rsidR="002C16B4" w:rsidRPr="000B04D4" w:rsidRDefault="002C16B4" w:rsidP="000A7C6B"/>
          <w:bookmarkEnd w:id="24"/>
          <w:bookmarkEnd w:id="25"/>
          <w:bookmarkEnd w:id="26"/>
          <w:p w:rsidR="00EC2432" w:rsidRDefault="00EC2432" w:rsidP="000A7C6B"/>
        </w:tc>
      </w:tr>
    </w:tbl>
    <w:p w:rsidR="000B1701" w:rsidRDefault="000B1701" w:rsidP="000B170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2C16B4" w:rsidP="002C16B4">
            <w:pPr>
              <w:pStyle w:val="1"/>
              <w:outlineLvl w:val="0"/>
            </w:pPr>
            <w:bookmarkStart w:id="27" w:name="_Toc197045424"/>
            <w:r>
              <w:t>Conclusion</w:t>
            </w:r>
            <w:bookmarkEnd w:id="27"/>
          </w:p>
        </w:tc>
      </w:tr>
    </w:tbl>
    <w:p w:rsidR="00AC3438" w:rsidRPr="00AC3438" w:rsidRDefault="00AC3438" w:rsidP="00FE0924"/>
    <w:sectPr w:rsidR="00AC3438" w:rsidRPr="00AC3438" w:rsidSect="002C16B4">
      <w:footerReference w:type="default" r:id="rId20"/>
      <w:footerReference w:type="first" r:id="rId21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620" w:rsidRDefault="00F54620" w:rsidP="00F25CD7">
      <w:pPr>
        <w:spacing w:after="0" w:line="240" w:lineRule="auto"/>
      </w:pPr>
      <w:r>
        <w:separator/>
      </w:r>
    </w:p>
  </w:endnote>
  <w:endnote w:type="continuationSeparator" w:id="0">
    <w:p w:rsidR="00F54620" w:rsidRDefault="00F5462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2C16B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2C16B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Shaft_4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033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2C16B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2C16B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Shaft_4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03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620" w:rsidRDefault="00F54620" w:rsidP="00F25CD7">
      <w:pPr>
        <w:spacing w:after="0" w:line="240" w:lineRule="auto"/>
      </w:pPr>
      <w:r>
        <w:separator/>
      </w:r>
    </w:p>
  </w:footnote>
  <w:footnote w:type="continuationSeparator" w:id="0">
    <w:p w:rsidR="00F54620" w:rsidRDefault="00F5462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B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16B4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15033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4620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95ED6-B558-4351-A314-EBBE124F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&#1040;&#1089;&#1087;&#1080;&#1088;&#1072;&#1085;&#1090;&#1091;&#1088;&#1072;\&#1057;&#1090;&#1077;&#1085;&#1076;_026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DE0D-8208-40E0-84CF-2E6596A6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Ruslan Kolesnichenko</dc:creator>
  <cp:lastModifiedBy>Ruslan Kolesnichenko</cp:lastModifiedBy>
  <cp:revision>3</cp:revision>
  <cp:lastPrinted>2025-05-02T00:30:00Z</cp:lastPrinted>
  <dcterms:created xsi:type="dcterms:W3CDTF">2025-05-02T00:29:00Z</dcterms:created>
  <dcterms:modified xsi:type="dcterms:W3CDTF">2025-05-02T00:30:00Z</dcterms:modified>
</cp:coreProperties>
</file>