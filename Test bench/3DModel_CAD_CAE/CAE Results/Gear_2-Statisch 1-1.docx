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B430AD" w:rsidP="00A43A5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3853815" cy="2057400"/>
                  <wp:effectExtent l="0" t="0" r="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B430AD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Gear</w:t>
                  </w:r>
                  <w:proofErr w:type="gram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_small_2</w:t>
                  </w:r>
                </w:p>
                <w:p w:rsidR="00B77317" w:rsidRPr="00CD1539" w:rsidRDefault="00B77317" w:rsidP="00E217C8">
                  <w:pPr>
                    <w:rPr>
                      <w:rStyle w:val="a3"/>
                      <w:sz w:val="20"/>
                      <w:szCs w:val="20"/>
                    </w:rPr>
                  </w:pPr>
                </w:p>
                <w:p w:rsidR="00B77317" w:rsidRPr="00CD1539" w:rsidRDefault="00B430AD" w:rsidP="009C008A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Freitag</w:t>
                  </w:r>
                  <w:proofErr w:type="spellEnd"/>
                  <w:r>
                    <w:rPr>
                      <w:rStyle w:val="a3"/>
                      <w:b w:val="0"/>
                      <w:sz w:val="20"/>
                      <w:szCs w:val="20"/>
                    </w:rPr>
                    <w:t>, 2. Mai 2025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br/>
                  </w:r>
                  <w:r>
                    <w:rPr>
                      <w:rStyle w:val="a3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:rsidR="00B77317" w:rsidRPr="00CD1539" w:rsidRDefault="00B430AD" w:rsidP="009C008A">
                  <w:pPr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Statisch</w:t>
                  </w:r>
                  <w:proofErr w:type="spellEnd"/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 1</w:t>
                  </w:r>
                </w:p>
                <w:p w:rsidR="00B77317" w:rsidRPr="006A441F" w:rsidRDefault="00B430AD" w:rsidP="00B430AD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430AD" w:rsidP="00E3408D">
                      <w:pPr>
                        <w:pStyle w:val="a5"/>
                      </w:pPr>
                      <w:r>
                        <w:t>Table of Contents</w:t>
                      </w:r>
                    </w:p>
                    <w:p w:rsidR="00B430AD" w:rsidRDefault="001041F1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7045203" w:history="1">
                        <w:r w:rsidR="00B430AD" w:rsidRPr="00573B14">
                          <w:rPr>
                            <w:rStyle w:val="ad"/>
                            <w:noProof/>
                          </w:rPr>
                          <w:t>Description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_Toc197045203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1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04" w:history="1">
                        <w:r w:rsidR="00B430AD" w:rsidRPr="00573B14">
                          <w:rPr>
                            <w:rStyle w:val="ad"/>
                            <w:noProof/>
                          </w:rPr>
                          <w:t>Assumptions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_Toc197045204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2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05" w:history="1">
                        <w:r w:rsidR="00B430AD" w:rsidRPr="00573B14">
                          <w:rPr>
                            <w:rStyle w:val="ad"/>
                            <w:noProof/>
                          </w:rPr>
                          <w:t>Model Information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_Toc197045205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2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06" w:history="1">
                        <w:r w:rsidR="00B430AD" w:rsidRPr="00573B14">
                          <w:rPr>
                            <w:rStyle w:val="ad"/>
                            <w:noProof/>
                          </w:rPr>
                          <w:t>Study Properties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_Toc197045206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3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07" w:history="1">
                        <w:r w:rsidR="00B430AD" w:rsidRPr="00573B14">
                          <w:rPr>
                            <w:rStyle w:val="ad"/>
                            <w:noProof/>
                          </w:rPr>
                          <w:t>Units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_Toc197045207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3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08" w:history="1">
                        <w:r w:rsidR="00B430AD" w:rsidRPr="00573B14">
                          <w:rPr>
                            <w:rStyle w:val="ad"/>
                            <w:noProof/>
                          </w:rPr>
                          <w:t>Material Properties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_Toc197045208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4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09" w:history="1">
                        <w:r w:rsidR="00B430AD" w:rsidRPr="00573B14">
                          <w:rPr>
                            <w:rStyle w:val="ad"/>
                            <w:noProof/>
                          </w:rPr>
                          <w:t>Loads and Fixtures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_Toc197045209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4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10" w:history="1">
                        <w:r w:rsidR="00B430AD" w:rsidRPr="00573B14">
                          <w:rPr>
                            <w:rStyle w:val="ad"/>
                            <w:noProof/>
                          </w:rPr>
                          <w:t>Connector Definitions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_Toc197045210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5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11" w:history="1">
                        <w:r w:rsidR="00B430AD" w:rsidRPr="00573B14">
                          <w:rPr>
                            <w:rStyle w:val="ad"/>
                            <w:noProof/>
                          </w:rPr>
                          <w:t>Contact Information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_Toc197045211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5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12" w:history="1">
                        <w:r w:rsidR="00B430AD" w:rsidRPr="00573B14">
                          <w:rPr>
                            <w:rStyle w:val="ad"/>
                            <w:noProof/>
                          </w:rPr>
                          <w:t>Mesh information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_Toc197045212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6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13" w:history="1">
                        <w:r w:rsidR="00B430AD" w:rsidRPr="00573B14">
                          <w:rPr>
                            <w:rStyle w:val="ad"/>
                            <w:noProof/>
                          </w:rPr>
                          <w:t>Sensor Details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_Toc197045213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7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14" w:history="1">
                        <w:r w:rsidR="00B430AD" w:rsidRPr="00573B14">
                          <w:rPr>
                            <w:rStyle w:val="ad"/>
                            <w:noProof/>
                          </w:rPr>
                          <w:t>Resultant Forces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_Toc197045214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7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15" w:history="1">
                        <w:r w:rsidR="00B430AD" w:rsidRPr="00573B14">
                          <w:rPr>
                            <w:rStyle w:val="ad"/>
                            <w:noProof/>
                          </w:rPr>
                          <w:t>Beams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_Toc197045215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7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16" w:history="1">
                        <w:r w:rsidR="00B430AD" w:rsidRPr="00573B14">
                          <w:rPr>
                            <w:rStyle w:val="ad"/>
                            <w:noProof/>
                          </w:rPr>
                          <w:t>Study Results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_Toc197045216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8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430AD" w:rsidRDefault="007854C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217" w:history="1">
                        <w:r w:rsidR="00B430AD" w:rsidRPr="00573B14">
                          <w:rPr>
                            <w:rStyle w:val="ad"/>
                            <w:noProof/>
                          </w:rPr>
                          <w:t>Conclusion</w:t>
                        </w:r>
                        <w:r w:rsidR="00B430AD">
                          <w:rPr>
                            <w:noProof/>
                            <w:webHidden/>
                          </w:rPr>
                          <w:tab/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430AD">
                          <w:rPr>
                            <w:noProof/>
                            <w:webHidden/>
                          </w:rPr>
                          <w:instrText xml:space="preserve"> PAGEREF _Toc197045217 \h </w:instrText>
                        </w:r>
                        <w:r w:rsidR="00B430AD">
                          <w:rPr>
                            <w:noProof/>
                            <w:webHidden/>
                          </w:rPr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7EAF">
                          <w:rPr>
                            <w:noProof/>
                            <w:webHidden/>
                          </w:rPr>
                          <w:t>10</w:t>
                        </w:r>
                        <w:r w:rsidR="00B430A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B430AD" w:rsidP="00C27B5D">
            <w:pPr>
              <w:pStyle w:val="1"/>
              <w:outlineLvl w:val="0"/>
            </w:pPr>
            <w:bookmarkStart w:id="1" w:name="_Toc197045203"/>
            <w:r>
              <w:t>Description</w:t>
            </w:r>
            <w:bookmarkEnd w:id="1"/>
          </w:p>
          <w:p w:rsidR="00F448BC" w:rsidRPr="00E65D6E" w:rsidRDefault="00B430AD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3"/>
            </w:pPr>
          </w:p>
        </w:tc>
      </w:tr>
    </w:tbl>
    <w:p w:rsidR="00F25CD7" w:rsidRDefault="00F25CD7"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B430AD" w:rsidP="00343025">
            <w:pPr>
              <w:pStyle w:val="1"/>
              <w:outlineLvl w:val="0"/>
            </w:pPr>
            <w:bookmarkStart w:id="2" w:name="_Toc197045204"/>
            <w:bookmarkStart w:id="3" w:name="_Toc243733140"/>
            <w:bookmarkStart w:id="4" w:name="_Toc245020107"/>
            <w:bookmarkStart w:id="5" w:name="_Toc245020139"/>
            <w:r>
              <w:lastRenderedPageBreak/>
              <w:t>Assumptions</w:t>
            </w:r>
            <w:bookmarkEnd w:id="2"/>
          </w:p>
          <w:p w:rsidR="00A96F2C" w:rsidRDefault="00A96F2C" w:rsidP="00A96F2C"/>
        </w:tc>
      </w:tr>
    </w:tbl>
    <w:p w:rsidR="00343025" w:rsidRDefault="00343025" w:rsidP="00B77317">
      <w:pPr>
        <w:pStyle w:val="1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B430AD" w:rsidP="00FF408C">
            <w:pPr>
              <w:pStyle w:val="1"/>
              <w:outlineLvl w:val="0"/>
            </w:pPr>
            <w:bookmarkStart w:id="6" w:name="_Toc197045205"/>
            <w:r>
              <w:t>Model Information</w:t>
            </w:r>
            <w:bookmarkEnd w:id="6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B430AD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9200DED" wp14:editId="5DC33C66">
                              <wp:extent cx="5349240" cy="2856230"/>
                              <wp:effectExtent l="0" t="0" r="3810" b="1270"/>
                              <wp:docPr id="4" name="Рисунок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56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B430AD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Gear_small_2</w:t>
                  </w:r>
                </w:p>
                <w:p w:rsidR="00C16188" w:rsidRDefault="00B430AD" w:rsidP="00B430AD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B430AD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430AD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430A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430A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430A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B430AD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Fase1</w:t>
                  </w:r>
                </w:p>
                <w:p w:rsidR="004B3022" w:rsidRPr="0044448A" w:rsidRDefault="00B430AD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5F10646" wp14:editId="2A8A7084">
                        <wp:extent cx="1562735" cy="834390"/>
                        <wp:effectExtent l="0" t="0" r="0" b="3810"/>
                        <wp:docPr id="5" name="Рисунок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34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B430A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430AD" w:rsidRDefault="00B430A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Mass:3,64406 kg</w:t>
                  </w:r>
                </w:p>
                <w:p w:rsidR="00B430AD" w:rsidRDefault="00B430A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Volume:0,000465635 m^3</w:t>
                  </w:r>
                </w:p>
                <w:p w:rsidR="00B430AD" w:rsidRDefault="00B430A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Density:7.826 kg/m^3</w:t>
                  </w:r>
                </w:p>
                <w:p w:rsidR="00B430AD" w:rsidRDefault="00B430A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Weight:35,7118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430AD" w:rsidRDefault="00B430A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T:\Аспирантура\Стенд_026\Gear_small_2.SLDPRT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:rsidTr="005E294F">
        <w:tc>
          <w:tcPr>
            <w:tcW w:w="11016" w:type="dxa"/>
          </w:tcPr>
          <w:p w:rsidR="00B35001" w:rsidRPr="00B35001" w:rsidRDefault="00B430AD" w:rsidP="00B35001">
            <w:pPr>
              <w:pStyle w:val="1"/>
              <w:outlineLvl w:val="0"/>
            </w:pPr>
            <w:bookmarkStart w:id="7" w:name="_Toc197045206"/>
            <w:r>
              <w:lastRenderedPageBreak/>
              <w:t>Study Properties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30"/>
              <w:gridCol w:w="5175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B430AD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B430A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Statisch</w:t>
                  </w:r>
                  <w:proofErr w:type="spellEnd"/>
                  <w:r>
                    <w:t xml:space="preserve"> 1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(T:\</w:t>
                  </w:r>
                  <w:proofErr w:type="spellStart"/>
                  <w:r>
                    <w:t>Аспирантура</w:t>
                  </w:r>
                  <w:proofErr w:type="spellEnd"/>
                  <w:r>
                    <w:t>\Стенд_016)</w:t>
                  </w:r>
                </w:p>
              </w:tc>
            </w:tr>
          </w:tbl>
          <w:p w:rsidR="005E294F" w:rsidRDefault="005E294F" w:rsidP="00A96F2C"/>
        </w:tc>
      </w:tr>
      <w:bookmarkEnd w:id="3"/>
      <w:bookmarkEnd w:id="4"/>
      <w:bookmarkEnd w:id="5"/>
    </w:tbl>
    <w:p w:rsidR="00F33129" w:rsidRDefault="00F33129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:rsidTr="00E80CD9">
        <w:tc>
          <w:tcPr>
            <w:tcW w:w="11016" w:type="dxa"/>
          </w:tcPr>
          <w:p w:rsidR="00F33129" w:rsidRPr="00B35001" w:rsidRDefault="00B430AD" w:rsidP="000A7C6B">
            <w:pPr>
              <w:pStyle w:val="1"/>
              <w:outlineLvl w:val="0"/>
            </w:pPr>
            <w:bookmarkStart w:id="8" w:name="_Toc197045207"/>
            <w:r>
              <w:t>Units</w:t>
            </w:r>
            <w:bookmarkEnd w:id="8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B430AD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430A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430A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a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B430AD" w:rsidP="000A7C6B">
            <w:pPr>
              <w:pStyle w:val="1"/>
              <w:outlineLvl w:val="0"/>
            </w:pPr>
            <w:bookmarkStart w:id="9" w:name="_Toc197045208"/>
            <w:bookmarkStart w:id="10" w:name="_Toc243733144"/>
            <w:bookmarkStart w:id="11" w:name="_Toc245020112"/>
            <w:bookmarkStart w:id="12" w:name="_Toc245020144"/>
            <w:r>
              <w:lastRenderedPageBreak/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430AD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430A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430A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B430AD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C0B3D90" wp14:editId="76458D55">
                        <wp:extent cx="1904365" cy="1016635"/>
                        <wp:effectExtent l="0" t="0" r="635" b="0"/>
                        <wp:docPr id="6" name="Рисунок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16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B430AD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Сталь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45 ГОСТ 1050-88</w:t>
                        </w:r>
                      </w:p>
                    </w:tc>
                  </w:tr>
                  <w:tr w:rsidR="00B430A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430A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B430A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8,3e+08 N/m^2</w:t>
                        </w:r>
                      </w:p>
                    </w:tc>
                  </w:tr>
                  <w:tr w:rsidR="00B430A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9,8e+08 N/m^2</w:t>
                        </w:r>
                      </w:p>
                    </w:tc>
                  </w:tr>
                  <w:tr w:rsidR="00B430A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2,04e+11 N/m^2</w:t>
                        </w:r>
                      </w:p>
                    </w:tc>
                  </w:tr>
                  <w:tr w:rsidR="00B430A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0,3  </w:t>
                        </w:r>
                      </w:p>
                    </w:tc>
                  </w:tr>
                  <w:tr w:rsidR="00B430A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7.826 kg/m^3</w:t>
                        </w:r>
                      </w:p>
                    </w:tc>
                  </w:tr>
                  <w:tr w:rsidR="00B430A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7,8e+10 N/m^2</w:t>
                        </w:r>
                      </w:p>
                    </w:tc>
                  </w:tr>
                  <w:tr w:rsidR="00B430A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430AD" w:rsidRDefault="00B430A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1,19e-05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Volumenkörper</w:t>
                  </w:r>
                  <w:proofErr w:type="spellEnd"/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 1(Fase1)(Gear_small_2)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B430AD" w:rsidP="000A7C6B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 xml:space="preserve">Curve </w:t>
                  </w:r>
                  <w:proofErr w:type="spellStart"/>
                  <w:r>
                    <w:rPr>
                      <w:rStyle w:val="a3"/>
                      <w:sz w:val="20"/>
                      <w:szCs w:val="20"/>
                    </w:rPr>
                    <w:t>Data:N</w:t>
                  </w:r>
                  <w:proofErr w:type="spellEnd"/>
                  <w:r>
                    <w:rPr>
                      <w:rStyle w:val="a3"/>
                      <w:sz w:val="20"/>
                      <w:szCs w:val="20"/>
                    </w:rPr>
                    <w:t>/A</w:t>
                  </w:r>
                </w:p>
              </w:tc>
            </w:tr>
          </w:tbl>
          <w:p w:rsidR="00E80CD9" w:rsidRDefault="00E80CD9" w:rsidP="000A7C6B"/>
        </w:tc>
      </w:tr>
      <w:bookmarkEnd w:id="10"/>
      <w:bookmarkEnd w:id="11"/>
      <w:bookmarkEnd w:id="12"/>
    </w:tbl>
    <w:p w:rsidR="005273D5" w:rsidRDefault="005273D5" w:rsidP="006518B5"/>
    <w:tbl>
      <w:tblPr>
        <w:tblStyle w:val="a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B430AD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3" w:name="_Toc197045209"/>
            <w:r>
              <w:rPr>
                <w:rStyle w:val="a3"/>
              </w:rPr>
              <w:t>Loads and Fixtures</w:t>
            </w:r>
            <w:bookmarkEnd w:id="13"/>
          </w:p>
          <w:tbl>
            <w:tblPr>
              <w:tblStyle w:val="-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430AD" w:rsidTr="00025C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430AD" w:rsidRPr="004E282D" w:rsidRDefault="00B430AD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430AD" w:rsidRPr="004E282D" w:rsidRDefault="00B430A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430AD" w:rsidRPr="004E282D" w:rsidRDefault="00B430A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Details</w:t>
                  </w:r>
                </w:p>
              </w:tc>
            </w:tr>
            <w:tr w:rsidR="00B430AD" w:rsidTr="001E3F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B430AD" w:rsidRPr="00AD5FBA" w:rsidRDefault="00B430AD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Fixiert-1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B430AD" w:rsidRPr="006208CB" w:rsidRDefault="00B430A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54BF5C8" wp14:editId="2E20D5E5">
                        <wp:extent cx="1772285" cy="946150"/>
                        <wp:effectExtent l="0" t="0" r="0" b="6350"/>
                        <wp:docPr id="7" name="Рисунок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46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430A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430AD" w:rsidRPr="00BE6656" w:rsidRDefault="00B430AD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430AD" w:rsidRPr="00154A1A" w:rsidRDefault="00B430A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430A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430AD" w:rsidRDefault="00B430A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430AD" w:rsidRDefault="00B430A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B430AD" w:rsidRPr="004C6DEB" w:rsidRDefault="00B430AD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B430AD" w:rsidP="003F154A">
                  <w:pPr>
                    <w:rPr>
                      <w:rStyle w:val="a3"/>
                      <w:bCs/>
                    </w:rPr>
                  </w:pPr>
                  <w:r>
                    <w:rPr>
                      <w:rStyle w:val="a3"/>
                      <w:b/>
                    </w:rPr>
                    <w:t>Resultant Forces</w:t>
                  </w:r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430A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430A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430A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430A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430A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430A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B430A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-10,0001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B430A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-6,90967e-05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B430A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-3,47374e-05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B430A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10,0001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B430A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Reaction Moment(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B430A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B430A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B430A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B430A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a3"/>
                      <w:b/>
                      <w:sz w:val="18"/>
                      <w:szCs w:val="18"/>
                    </w:rPr>
                  </w:pPr>
                  <w:r>
                    <w:rPr>
                      <w:rStyle w:val="a3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3"/>
            </w:pPr>
          </w:p>
          <w:tbl>
            <w:tblPr>
              <w:tblStyle w:val="-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430AD" w:rsidTr="00F94D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430AD" w:rsidRPr="004E282D" w:rsidRDefault="00B430AD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430AD" w:rsidRPr="004E282D" w:rsidRDefault="00B430A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430AD" w:rsidRPr="004E282D" w:rsidRDefault="00B430A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Details</w:t>
                  </w:r>
                </w:p>
              </w:tc>
            </w:tr>
            <w:tr w:rsidR="00B430AD" w:rsidTr="008257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B430AD" w:rsidRPr="00F42DD1" w:rsidRDefault="00B430AD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Kraft-1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B430AD" w:rsidRPr="006208CB" w:rsidRDefault="00B430A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CBA7CAC" wp14:editId="594D9B17">
                        <wp:extent cx="1907540" cy="1018540"/>
                        <wp:effectExtent l="0" t="0" r="0" b="0"/>
                        <wp:docPr id="8" name="Рисунок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18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430A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430AD" w:rsidRPr="00BE6656" w:rsidRDefault="00B430AD" w:rsidP="003F2268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430AD" w:rsidRPr="00B77EA3" w:rsidRDefault="00B430A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edge(s), 1 plane(s)</w:t>
                        </w:r>
                      </w:p>
                    </w:tc>
                  </w:tr>
                  <w:tr w:rsidR="00B430A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430AD" w:rsidRDefault="00B430A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430AD" w:rsidRDefault="00B430A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Top Plane</w:t>
                        </w:r>
                      </w:p>
                    </w:tc>
                  </w:tr>
                  <w:tr w:rsidR="00B430A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430AD" w:rsidRDefault="00B430A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430AD" w:rsidRDefault="00B430A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B430A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430AD" w:rsidRDefault="00B430A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430AD" w:rsidRDefault="00B430A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10; ---; --- N</w:t>
                        </w:r>
                      </w:p>
                    </w:tc>
                  </w:tr>
                </w:tbl>
                <w:p w:rsidR="00B430AD" w:rsidRDefault="00B430A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a3"/>
              </w:rPr>
            </w:pPr>
          </w:p>
        </w:tc>
      </w:tr>
    </w:tbl>
    <w:p w:rsidR="00132707" w:rsidRDefault="00132707" w:rsidP="00132707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1"/>
              <w:outlineLvl w:val="0"/>
            </w:pPr>
            <w:r>
              <w:lastRenderedPageBreak/>
              <w:br w:type="page"/>
            </w:r>
            <w:bookmarkStart w:id="14" w:name="_Toc197045210"/>
            <w:r w:rsidR="00B430AD">
              <w:t>Connector Definitions</w:t>
            </w:r>
            <w:bookmarkEnd w:id="14"/>
          </w:p>
          <w:p w:rsidR="00132707" w:rsidRDefault="00B430AD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B430AD" w:rsidP="000A7C6B">
            <w:pPr>
              <w:pStyle w:val="1"/>
              <w:outlineLvl w:val="0"/>
            </w:pPr>
            <w:bookmarkStart w:id="15" w:name="_Toc197045211"/>
            <w:r>
              <w:t>Contact Information</w:t>
            </w:r>
            <w:bookmarkEnd w:id="15"/>
          </w:p>
          <w:p w:rsidR="00104BD8" w:rsidRDefault="00B430AD" w:rsidP="000A7C6B">
            <w:r>
              <w:t>No Data</w:t>
            </w:r>
          </w:p>
          <w:p w:rsidR="00104BD8" w:rsidRDefault="00104BD8" w:rsidP="000A7C6B">
            <w:pPr>
              <w:rPr>
                <w:rStyle w:val="A30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B430AD" w:rsidP="000A7C6B">
            <w:pPr>
              <w:pStyle w:val="1"/>
              <w:outlineLvl w:val="0"/>
            </w:pPr>
            <w:bookmarkStart w:id="16" w:name="_Toc197045212"/>
            <w:r>
              <w:lastRenderedPageBreak/>
              <w:t>Mesh information</w:t>
            </w:r>
            <w:bookmarkEnd w:id="16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B430AD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B430A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430A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roofErr w:type="spellStart"/>
                  <w:r>
                    <w:t>Mesher</w:t>
                  </w:r>
                  <w:proofErr w:type="spellEnd"/>
                  <w:r>
                    <w:t xml:space="preserve">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B430A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430A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430A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B430A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3,86424 mm</w:t>
                  </w:r>
                </w:p>
              </w:tc>
            </w:tr>
            <w:tr w:rsidR="00B430A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0,193212 mm</w:t>
                  </w:r>
                </w:p>
              </w:tc>
            </w:tr>
            <w:tr w:rsidR="00B430A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B430AD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B430AD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B430A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142014</w:t>
                  </w:r>
                </w:p>
              </w:tc>
            </w:tr>
            <w:tr w:rsidR="00B430A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92180</w:t>
                  </w:r>
                </w:p>
              </w:tc>
            </w:tr>
            <w:tr w:rsidR="00B430A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11,853</w:t>
                  </w:r>
                </w:p>
              </w:tc>
            </w:tr>
            <w:tr w:rsidR="00B430A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89,8</w:t>
                  </w:r>
                </w:p>
              </w:tc>
            </w:tr>
            <w:tr w:rsidR="00B430A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0,00651</w:t>
                  </w:r>
                </w:p>
              </w:tc>
            </w:tr>
            <w:tr w:rsidR="00B430A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430A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00:00:13</w:t>
                  </w:r>
                </w:p>
              </w:tc>
            </w:tr>
            <w:tr w:rsidR="00B430A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430AD" w:rsidRDefault="00B430A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RUSLANPC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B430AD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1439B93" wp14:editId="69B3FE30">
                        <wp:extent cx="6711315" cy="3583305"/>
                        <wp:effectExtent l="0" t="0" r="0" b="0"/>
                        <wp:docPr id="10" name="Рисунок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83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0657" w:rsidRDefault="00690657" w:rsidP="00690657"/>
          <w:p w:rsidR="002F5299" w:rsidRDefault="00B430AD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Control Information:</w:t>
            </w:r>
          </w:p>
          <w:tbl>
            <w:tblPr>
              <w:tblStyle w:val="-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7"/>
              <w:gridCol w:w="3870"/>
              <w:gridCol w:w="3937"/>
            </w:tblGrid>
            <w:tr w:rsidR="00A14EA8" w:rsidTr="00FA53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:rsidR="00A14EA8" w:rsidRDefault="00B430AD" w:rsidP="00A14EA8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color w:val="auto"/>
                    </w:rPr>
                    <w:lastRenderedPageBreak/>
                    <w:t>Mesh Control Name</w:t>
                  </w:r>
                </w:p>
              </w:tc>
              <w:tc>
                <w:tcPr>
                  <w:tcW w:w="3870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:rsidR="00A14EA8" w:rsidRDefault="00B430AD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color w:val="auto"/>
                    </w:rPr>
                    <w:t>Mesh Control Image</w:t>
                  </w:r>
                </w:p>
              </w:tc>
              <w:tc>
                <w:tcPr>
                  <w:tcW w:w="393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:rsidR="00A14EA8" w:rsidRDefault="00B430AD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color w:val="auto"/>
                    </w:rPr>
                    <w:t>Mesh Control Details</w:t>
                  </w:r>
                </w:p>
              </w:tc>
            </w:tr>
            <w:tr w:rsidR="00A14EA8" w:rsidTr="00FA53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:rsidR="00A14EA8" w:rsidRDefault="00B430AD" w:rsidP="00A14EA8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Steuerung-1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:rsidR="00A14EA8" w:rsidRDefault="00B430AD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92B6296" wp14:editId="5071E497">
                        <wp:extent cx="2311400" cy="1233805"/>
                        <wp:effectExtent l="0" t="0" r="0" b="4445"/>
                        <wp:docPr id="9" name="Рисунок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1400" cy="1233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1-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FA5333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:rsidR="00FA5333" w:rsidRPr="00BE6656" w:rsidRDefault="00B430AD" w:rsidP="00485382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:rsidR="00FA5333" w:rsidRDefault="00B430AD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5 face(s)</w:t>
                        </w:r>
                      </w:p>
                    </w:tc>
                  </w:tr>
                  <w:tr w:rsidR="00B430AD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:rsidR="00B430AD" w:rsidRDefault="00B430AD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:rsidR="00B430AD" w:rsidRDefault="00B430AD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m</w:t>
                        </w:r>
                      </w:p>
                    </w:tc>
                  </w:tr>
                  <w:tr w:rsidR="00B430AD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:rsidR="00B430AD" w:rsidRDefault="00B430AD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Size: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:rsidR="00B430AD" w:rsidRDefault="00B430AD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0,00193212</w:t>
                        </w:r>
                      </w:p>
                    </w:tc>
                  </w:tr>
                  <w:tr w:rsidR="00B430AD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:rsidR="00B430AD" w:rsidRDefault="00B430AD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Ratio: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:rsidR="00B430AD" w:rsidRDefault="00B430AD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0,00193212</w:t>
                        </w:r>
                      </w:p>
                    </w:tc>
                  </w:tr>
                </w:tbl>
                <w:p w:rsidR="00FA5333" w:rsidRDefault="00FA5333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B430AD" w:rsidP="000A7C6B">
            <w:pPr>
              <w:pStyle w:val="1"/>
              <w:outlineLvl w:val="0"/>
            </w:pPr>
            <w:bookmarkStart w:id="17" w:name="_Toc197045213"/>
            <w:r>
              <w:t>Sensor Details</w:t>
            </w:r>
            <w:bookmarkEnd w:id="17"/>
          </w:p>
          <w:p w:rsidR="002C53F9" w:rsidRPr="00F077CB" w:rsidRDefault="00B430AD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a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B430AD" w:rsidP="000A7C6B">
            <w:pPr>
              <w:pStyle w:val="1"/>
              <w:outlineLvl w:val="0"/>
            </w:pPr>
            <w:bookmarkStart w:id="18" w:name="_Toc197045214"/>
            <w:r>
              <w:t>Resultant Forces</w:t>
            </w:r>
            <w:bookmarkEnd w:id="18"/>
          </w:p>
          <w:p w:rsidR="005F5B79" w:rsidRPr="000B04D4" w:rsidRDefault="00B430AD" w:rsidP="000A7C6B">
            <w:pPr>
              <w:pStyle w:val="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430AD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-10,0001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-6,90967e-05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-3,47374e-05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10,0001</w:t>
                  </w:r>
                </w:p>
              </w:tc>
            </w:tr>
          </w:tbl>
          <w:p w:rsidR="005F5B79" w:rsidRPr="000B04D4" w:rsidRDefault="00B430AD" w:rsidP="000A7C6B">
            <w:pPr>
              <w:pStyle w:val="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430AD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430A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430A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C6072D" w:rsidRPr="000B04D4" w:rsidRDefault="00B430AD" w:rsidP="00C6072D">
            <w:pPr>
              <w:pStyle w:val="2"/>
              <w:outlineLvl w:val="1"/>
            </w:pPr>
            <w:bookmarkStart w:id="19" w:name="_Toc243733151"/>
            <w:bookmarkStart w:id="20" w:name="_Toc245020119"/>
            <w:bookmarkStart w:id="21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B430AD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B430A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B430A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B430A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B430A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B430AD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0,00152464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-0,000450421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-0,000115219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0,00159396</w:t>
                  </w:r>
                </w:p>
              </w:tc>
            </w:tr>
          </w:tbl>
          <w:p w:rsidR="00C6072D" w:rsidRPr="000B04D4" w:rsidRDefault="00B430AD" w:rsidP="00C6072D">
            <w:pPr>
              <w:pStyle w:val="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B430AD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B430A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B430A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B430A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B430A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B430A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B430A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:rsidR="005F5B79" w:rsidRDefault="005F5B79" w:rsidP="000A7C6B"/>
        </w:tc>
      </w:tr>
      <w:bookmarkEnd w:id="19"/>
      <w:bookmarkEnd w:id="20"/>
      <w:bookmarkEnd w:id="21"/>
    </w:tbl>
    <w:p w:rsidR="00EC2432" w:rsidRDefault="00EC2432" w:rsidP="00EC24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B430AD" w:rsidRDefault="00B430AD" w:rsidP="00B430AD">
            <w:pPr>
              <w:pStyle w:val="1"/>
              <w:outlineLvl w:val="0"/>
            </w:pPr>
            <w:bookmarkStart w:id="22" w:name="_Toc197045215"/>
            <w:r>
              <w:t>Beams</w:t>
            </w:r>
            <w:bookmarkEnd w:id="22"/>
          </w:p>
          <w:p w:rsidR="00EC2432" w:rsidRDefault="00B430AD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:rsidRPr="003B7EAF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B430AD" w:rsidP="000A7C6B">
            <w:pPr>
              <w:pStyle w:val="1"/>
              <w:outlineLvl w:val="0"/>
            </w:pPr>
            <w:bookmarkStart w:id="23" w:name="_Toc197045216"/>
            <w:bookmarkStart w:id="24" w:name="_Toc243733152"/>
            <w:bookmarkStart w:id="25" w:name="_Toc245020120"/>
            <w:bookmarkStart w:id="26" w:name="_Toc245020152"/>
            <w:r>
              <w:lastRenderedPageBreak/>
              <w:t>Study Results</w:t>
            </w:r>
            <w:bookmarkEnd w:id="23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43"/>
              <w:gridCol w:w="2182"/>
              <w:gridCol w:w="2209"/>
            </w:tblGrid>
            <w:tr w:rsidR="00B430AD" w:rsidTr="00175E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430AD" w:rsidTr="00175E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Pr="004D2956" w:rsidRDefault="00B430AD" w:rsidP="00B430A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Spannung1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7,276e-01N/m^2</w:t>
                  </w:r>
                </w:p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110299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1,743e+06N/m^2</w:t>
                  </w:r>
                </w:p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1015</w:t>
                  </w:r>
                </w:p>
              </w:tc>
            </w:tr>
            <w:tr w:rsidR="00B430AD" w:rsidTr="00175E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430AD" w:rsidRDefault="00B430AD" w:rsidP="00B430AD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C5B555D" wp14:editId="16E6A8D4">
                        <wp:extent cx="6646545" cy="3548380"/>
                        <wp:effectExtent l="0" t="0" r="1905" b="0"/>
                        <wp:docPr id="11" name="Рисунок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48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30AD" w:rsidRPr="004D2956" w:rsidRDefault="00B430AD" w:rsidP="00B430A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Gear_small_2-Statisch 1-Stress-Spannung1</w:t>
                  </w:r>
                </w:p>
              </w:tc>
            </w:tr>
          </w:tbl>
          <w:p w:rsidR="00B430AD" w:rsidRDefault="00B430A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B430AD" w:rsidTr="00175E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430AD" w:rsidTr="00175E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Pr="004D2956" w:rsidRDefault="00B430AD" w:rsidP="00B430A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Verschiebung1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0,000e+00mm</w:t>
                  </w:r>
                </w:p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7,696e-05mm</w:t>
                  </w:r>
                </w:p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1014</w:t>
                  </w:r>
                </w:p>
              </w:tc>
            </w:tr>
            <w:tr w:rsidR="00B430AD" w:rsidRPr="003B7EAF" w:rsidTr="00175E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430AD" w:rsidRDefault="00B430AD" w:rsidP="00B430AD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9E790E7" wp14:editId="33AEB720">
                        <wp:extent cx="6646545" cy="3548380"/>
                        <wp:effectExtent l="0" t="0" r="1905" b="0"/>
                        <wp:docPr id="12" name="Рисунок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48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30AD" w:rsidRPr="00B430AD" w:rsidRDefault="00B430AD" w:rsidP="00B430AD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B430AD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Gear_small_2-Statisch 1-Displacement-Verschiebung1</w:t>
                  </w:r>
                </w:p>
              </w:tc>
            </w:tr>
          </w:tbl>
          <w:p w:rsidR="00B430AD" w:rsidRPr="00B430AD" w:rsidRDefault="00B430AD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B430AD" w:rsidTr="00175E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430AD" w:rsidTr="00175E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Pr="004D2956" w:rsidRDefault="00B430AD" w:rsidP="00B430A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Dehnung1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3,408e-12</w:t>
                  </w:r>
                </w:p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37708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4,538e-06</w:t>
                  </w:r>
                </w:p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37788</w:t>
                  </w:r>
                </w:p>
              </w:tc>
            </w:tr>
            <w:tr w:rsidR="00B430AD" w:rsidRPr="003B7EAF" w:rsidTr="00175E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430AD" w:rsidRDefault="00B430AD" w:rsidP="00B430AD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B40BDC" wp14:editId="2637CA78">
                        <wp:extent cx="6646545" cy="3548380"/>
                        <wp:effectExtent l="0" t="0" r="1905" b="0"/>
                        <wp:docPr id="13" name="Рисунок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48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30AD" w:rsidRPr="00B430AD" w:rsidRDefault="00B430AD" w:rsidP="00B430AD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B430AD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Gear_small_2-Statisch 1-Strain-Dehnung1</w:t>
                  </w:r>
                </w:p>
              </w:tc>
            </w:tr>
          </w:tbl>
          <w:p w:rsidR="00B430AD" w:rsidRPr="00B430AD" w:rsidRDefault="00B430AD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B430AD" w:rsidTr="00175E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430AD" w:rsidRDefault="00B430AD" w:rsidP="00B430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430AD" w:rsidTr="00175E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Pr="004D2956" w:rsidRDefault="00B430AD" w:rsidP="00B430A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Verschiebung2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UX: X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-3,761e-05mm</w:t>
                  </w:r>
                </w:p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138155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430AD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7,686e-05mm</w:t>
                  </w:r>
                </w:p>
                <w:p w:rsidR="00B430AD" w:rsidRPr="004D2956" w:rsidRDefault="00B430AD" w:rsidP="00B430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1014</w:t>
                  </w:r>
                </w:p>
              </w:tc>
            </w:tr>
            <w:tr w:rsidR="00B430AD" w:rsidRPr="003B7EAF" w:rsidTr="00175E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430AD" w:rsidRDefault="00B430AD" w:rsidP="00B430AD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55F2560" wp14:editId="6E29AE29">
                        <wp:extent cx="6646545" cy="3548380"/>
                        <wp:effectExtent l="0" t="0" r="1905" b="0"/>
                        <wp:docPr id="14" name="Рисунок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48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30AD" w:rsidRPr="00B430AD" w:rsidRDefault="00B430AD" w:rsidP="00B430AD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B430AD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Gear_small_2-Statisch 1-Displacement-Verschiebung2</w:t>
                  </w:r>
                </w:p>
              </w:tc>
            </w:tr>
          </w:tbl>
          <w:p w:rsidR="00B430AD" w:rsidRPr="00B430AD" w:rsidRDefault="00B430AD" w:rsidP="000A7C6B">
            <w:pPr>
              <w:rPr>
                <w:lang w:val="de-DE"/>
              </w:rPr>
            </w:pPr>
          </w:p>
          <w:bookmarkEnd w:id="24"/>
          <w:bookmarkEnd w:id="25"/>
          <w:bookmarkEnd w:id="26"/>
          <w:p w:rsidR="00EC2432" w:rsidRPr="003B7EAF" w:rsidRDefault="00EC2432" w:rsidP="000A7C6B">
            <w:pPr>
              <w:rPr>
                <w:lang w:val="de-DE"/>
              </w:rPr>
            </w:pPr>
          </w:p>
        </w:tc>
      </w:tr>
    </w:tbl>
    <w:p w:rsidR="000B1701" w:rsidRPr="003B7EAF" w:rsidRDefault="000B1701" w:rsidP="000B1701">
      <w:pPr>
        <w:rPr>
          <w:lang w:val="de-D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B430AD" w:rsidP="00B430AD">
            <w:pPr>
              <w:pStyle w:val="1"/>
              <w:outlineLvl w:val="0"/>
            </w:pPr>
            <w:bookmarkStart w:id="27" w:name="_Toc197045217"/>
            <w:r>
              <w:t>Conclusion</w:t>
            </w:r>
            <w:bookmarkEnd w:id="27"/>
          </w:p>
        </w:tc>
      </w:tr>
    </w:tbl>
    <w:p w:rsidR="00AC3438" w:rsidRPr="00AC3438" w:rsidRDefault="00AC3438" w:rsidP="00FE0924"/>
    <w:sectPr w:rsidR="00AC3438" w:rsidRPr="00AC3438" w:rsidSect="00B430AD">
      <w:footerReference w:type="default" r:id="rId19"/>
      <w:footerReference w:type="first" r:id="rId20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4C0" w:rsidRDefault="007854C0" w:rsidP="00F25CD7">
      <w:pPr>
        <w:spacing w:after="0" w:line="240" w:lineRule="auto"/>
      </w:pPr>
      <w:r>
        <w:separator/>
      </w:r>
    </w:p>
  </w:endnote>
  <w:endnote w:type="continuationSeparator" w:id="0">
    <w:p w:rsidR="007854C0" w:rsidRDefault="007854C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B430AD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B430AD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Gear_small_2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7EAF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B430AD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B430AD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Gear_small_2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7EA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4C0" w:rsidRDefault="007854C0" w:rsidP="00F25CD7">
      <w:pPr>
        <w:spacing w:after="0" w:line="240" w:lineRule="auto"/>
      </w:pPr>
      <w:r>
        <w:separator/>
      </w:r>
    </w:p>
  </w:footnote>
  <w:footnote w:type="continuationSeparator" w:id="0">
    <w:p w:rsidR="007854C0" w:rsidRDefault="007854C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AD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B7EA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854C0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0AD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57288-0F26-4EBF-9089-349CED51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a5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6">
    <w:name w:val="header"/>
    <w:basedOn w:val="a"/>
    <w:link w:val="a7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CD7"/>
  </w:style>
  <w:style w:type="paragraph" w:styleId="a8">
    <w:name w:val="footer"/>
    <w:basedOn w:val="a"/>
    <w:link w:val="a9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CD7"/>
  </w:style>
  <w:style w:type="table" w:styleId="aa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d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f">
    <w:name w:val="Схема документа Знак"/>
    <w:basedOn w:val="a0"/>
    <w:link w:val="ae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&#1040;&#1089;&#1087;&#1080;&#1088;&#1072;&#1085;&#1090;&#1091;&#1088;&#1072;\&#1057;&#1090;&#1077;&#1085;&#1076;_026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2ACBE-6695-45C2-A380-782B043A4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2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Report Template</vt:lpstr>
      <vt:lpstr>Simulation Report Template</vt:lpstr>
    </vt:vector>
  </TitlesOfParts>
  <Company>Solidworks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Ruslan Kolesnichenko</dc:creator>
  <cp:lastModifiedBy>Ruslan Kolesnichenko</cp:lastModifiedBy>
  <cp:revision>3</cp:revision>
  <cp:lastPrinted>2025-05-02T00:27:00Z</cp:lastPrinted>
  <dcterms:created xsi:type="dcterms:W3CDTF">2025-05-02T00:25:00Z</dcterms:created>
  <dcterms:modified xsi:type="dcterms:W3CDTF">2025-05-02T00:27:00Z</dcterms:modified>
</cp:coreProperties>
</file>